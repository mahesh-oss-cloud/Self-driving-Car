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rFonts w:asciiTheme="majorHAnsi" w:eastAsiaTheme="majorEastAsia" w:hAnsiTheme="majorHAnsi" w:cstheme="majorBidi"/>
          <w:b/>
          <w:bCs/>
          <w:color w:val="17365D" w:themeColor="text2" w:themeShade="BF"/>
          <w:sz w:val="26"/>
          <w:szCs w:val="32"/>
        </w:rPr>
      </w:sdtEnd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0866C0BA-AC01-4A08-AF4E-B6446A768064}"/>
            <w:text/>
          </w:sdtPr>
          <w:sdtContent>
            <w:p w:rsidR="0046337D" w:rsidRDefault="00987133">
              <w:pPr>
                <w:pStyle w:val="Publishwithline"/>
              </w:pPr>
              <w:r>
                <w:t>Test Reports</w:t>
              </w:r>
            </w:p>
          </w:sdtContent>
        </w:sdt>
        <w:p w:rsidR="0046337D" w:rsidRDefault="0046337D">
          <w:pPr>
            <w:pStyle w:val="underline"/>
          </w:pPr>
        </w:p>
        <w:p w:rsidR="00987133" w:rsidRDefault="0046337D">
          <w:pPr>
            <w:pStyle w:val="Heading2"/>
            <w:divId w:val="940334166"/>
          </w:pPr>
        </w:p>
      </w:sdtContent>
    </w:sdt>
    <w:p w:rsidR="00987133" w:rsidRPr="00987133" w:rsidRDefault="00987133" w:rsidP="00987133">
      <w:pPr>
        <w:pStyle w:val="Heading2"/>
        <w:shd w:val="clear" w:color="auto" w:fill="FFFF00"/>
        <w:divId w:val="940334166"/>
        <w:rPr>
          <w:rFonts w:ascii="Times New Roman" w:eastAsia="Times New Roman" w:hAnsi="Times New Roman" w:cs="Times New Roman"/>
          <w:color w:val="E5B8B7" w:themeColor="accent2" w:themeTint="66"/>
          <w:sz w:val="36"/>
          <w:szCs w:val="36"/>
        </w:rPr>
      </w:pPr>
      <w:r w:rsidRPr="00987133">
        <w:rPr>
          <w:rFonts w:ascii="Times New Roman" w:eastAsia="Times New Roman" w:hAnsi="Times New Roman" w:cs="Times New Roman"/>
          <w:color w:val="E5B8B7" w:themeColor="accent2" w:themeTint="66"/>
          <w:sz w:val="36"/>
          <w:szCs w:val="36"/>
        </w:rPr>
        <w:t>1. Testing Procedures</w:t>
      </w:r>
    </w:p>
    <w:p w:rsidR="00987133" w:rsidRPr="00987133" w:rsidRDefault="00987133" w:rsidP="00987133">
      <w:pPr>
        <w:shd w:val="clear" w:color="auto" w:fill="E36C0A" w:themeFill="accent6" w:themeFillShade="BF"/>
        <w:spacing w:before="100" w:beforeAutospacing="1" w:after="100" w:afterAutospacing="1"/>
        <w:outlineLvl w:val="2"/>
        <w:divId w:val="940334166"/>
        <w:rPr>
          <w:rFonts w:ascii="Times New Roman" w:eastAsia="Times New Roman" w:hAnsi="Times New Roman" w:cs="Times New Roman"/>
          <w:b/>
          <w:bCs/>
          <w:color w:val="D6E3BC" w:themeColor="accent3" w:themeTint="66"/>
          <w:sz w:val="27"/>
          <w:szCs w:val="27"/>
        </w:rPr>
      </w:pPr>
      <w:r w:rsidRPr="00987133">
        <w:rPr>
          <w:rFonts w:ascii="Times New Roman" w:eastAsia="Times New Roman" w:hAnsi="Times New Roman" w:cs="Times New Roman"/>
          <w:b/>
          <w:bCs/>
          <w:color w:val="D6E3BC" w:themeColor="accent3" w:themeTint="66"/>
          <w:sz w:val="27"/>
          <w:szCs w:val="27"/>
        </w:rPr>
        <w:t>1.1. Sensor Calibration</w:t>
      </w:r>
    </w:p>
    <w:p w:rsidR="00987133" w:rsidRPr="00987133" w:rsidRDefault="00987133" w:rsidP="00987133">
      <w:p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Objective</w:t>
      </w:r>
      <w:r w:rsidRPr="00987133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: Ensure all sensors are calibrated correctly for accurate readings</w:t>
      </w:r>
      <w:r w:rsidRPr="009871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133" w:rsidRPr="00987133" w:rsidRDefault="00987133" w:rsidP="00987133">
      <w:p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  <w:t>Procedure</w:t>
      </w:r>
      <w:r w:rsidRPr="009871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:</w:t>
      </w:r>
    </w:p>
    <w:p w:rsidR="00987133" w:rsidRPr="00987133" w:rsidRDefault="00987133" w:rsidP="00987133">
      <w:pPr>
        <w:numPr>
          <w:ilvl w:val="0"/>
          <w:numId w:val="1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  <w:t>Ultrasonic Sensor</w:t>
      </w:r>
      <w:r w:rsidRPr="009871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:</w:t>
      </w:r>
    </w:p>
    <w:p w:rsidR="00987133" w:rsidRPr="00987133" w:rsidRDefault="00987133" w:rsidP="00987133">
      <w:pPr>
        <w:numPr>
          <w:ilvl w:val="1"/>
          <w:numId w:val="1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Place the sensor in a controlled environment.</w:t>
      </w:r>
    </w:p>
    <w:p w:rsidR="00987133" w:rsidRPr="00987133" w:rsidRDefault="00987133" w:rsidP="00987133">
      <w:pPr>
        <w:numPr>
          <w:ilvl w:val="1"/>
          <w:numId w:val="1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Measure distances to known objects and compare with sensor readings.</w:t>
      </w:r>
    </w:p>
    <w:p w:rsidR="00987133" w:rsidRPr="00987133" w:rsidRDefault="00987133" w:rsidP="00987133">
      <w:pPr>
        <w:numPr>
          <w:ilvl w:val="1"/>
          <w:numId w:val="1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Adjust calibration settings in code if needed.</w:t>
      </w:r>
    </w:p>
    <w:p w:rsidR="00987133" w:rsidRPr="00987133" w:rsidRDefault="00987133" w:rsidP="00987133">
      <w:pPr>
        <w:numPr>
          <w:ilvl w:val="0"/>
          <w:numId w:val="1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  <w:t>Color Sensor</w:t>
      </w:r>
      <w:r w:rsidRPr="009871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:</w:t>
      </w:r>
    </w:p>
    <w:p w:rsidR="00987133" w:rsidRPr="00987133" w:rsidRDefault="00987133" w:rsidP="00987133">
      <w:pPr>
        <w:numPr>
          <w:ilvl w:val="1"/>
          <w:numId w:val="1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Test the sensor with known color samples (red and green).</w:t>
      </w:r>
    </w:p>
    <w:p w:rsidR="00987133" w:rsidRPr="00987133" w:rsidRDefault="00987133" w:rsidP="00987133">
      <w:pPr>
        <w:numPr>
          <w:ilvl w:val="1"/>
          <w:numId w:val="1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Verify sensor outputs match expected color values.</w:t>
      </w:r>
    </w:p>
    <w:p w:rsidR="00987133" w:rsidRPr="00987133" w:rsidRDefault="00987133" w:rsidP="00987133">
      <w:pPr>
        <w:numPr>
          <w:ilvl w:val="1"/>
          <w:numId w:val="1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Adjust sensitivity settings if necessary.</w:t>
      </w:r>
    </w:p>
    <w:p w:rsidR="00987133" w:rsidRPr="00987133" w:rsidRDefault="00987133" w:rsidP="00987133">
      <w:pPr>
        <w:numPr>
          <w:ilvl w:val="0"/>
          <w:numId w:val="1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  <w:t>IR Sensors</w:t>
      </w:r>
      <w:r w:rsidRPr="009871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:</w:t>
      </w:r>
    </w:p>
    <w:p w:rsidR="00987133" w:rsidRPr="00987133" w:rsidRDefault="00987133" w:rsidP="00987133">
      <w:pPr>
        <w:numPr>
          <w:ilvl w:val="1"/>
          <w:numId w:val="1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Place the vehicle on a track with marked lines.</w:t>
      </w:r>
    </w:p>
    <w:p w:rsidR="00987133" w:rsidRPr="00987133" w:rsidRDefault="00987133" w:rsidP="00987133">
      <w:pPr>
        <w:numPr>
          <w:ilvl w:val="1"/>
          <w:numId w:val="1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Check the IR sensor readings as the vehicle passes over the lines.</w:t>
      </w:r>
    </w:p>
    <w:p w:rsidR="00987133" w:rsidRPr="00987133" w:rsidRDefault="00987133" w:rsidP="00987133">
      <w:pPr>
        <w:numPr>
          <w:ilvl w:val="1"/>
          <w:numId w:val="1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Adjust thresholds in code to ensure accurate lane following.</w:t>
      </w:r>
    </w:p>
    <w:p w:rsidR="00987133" w:rsidRPr="00987133" w:rsidRDefault="00987133" w:rsidP="00987133">
      <w:pPr>
        <w:numPr>
          <w:ilvl w:val="0"/>
          <w:numId w:val="1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  <w:t>IMU Sensor</w:t>
      </w:r>
      <w:r w:rsidRPr="009871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:</w:t>
      </w:r>
    </w:p>
    <w:p w:rsidR="00987133" w:rsidRPr="00987133" w:rsidRDefault="00987133" w:rsidP="00987133">
      <w:pPr>
        <w:numPr>
          <w:ilvl w:val="1"/>
          <w:numId w:val="1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Place the vehicle on a stable surface.</w:t>
      </w:r>
    </w:p>
    <w:p w:rsidR="00987133" w:rsidRPr="00987133" w:rsidRDefault="00987133" w:rsidP="00987133">
      <w:pPr>
        <w:numPr>
          <w:ilvl w:val="1"/>
          <w:numId w:val="1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Record orientation and acceleration data.</w:t>
      </w:r>
    </w:p>
    <w:p w:rsidR="00987133" w:rsidRPr="00987133" w:rsidRDefault="00987133" w:rsidP="00987133">
      <w:pPr>
        <w:numPr>
          <w:ilvl w:val="1"/>
          <w:numId w:val="1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Verify data matches expected values and adjust calibration if required.</w:t>
      </w:r>
    </w:p>
    <w:p w:rsidR="00987133" w:rsidRPr="00987133" w:rsidRDefault="00987133" w:rsidP="00987133">
      <w:p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987133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Expected Outcome</w:t>
      </w:r>
      <w:r w:rsidRPr="00987133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: All sensors should provide accurate and reliable readings, allowing the vehicle to operate correctly in the competition.</w:t>
      </w:r>
      <w:proofErr w:type="gramEnd"/>
    </w:p>
    <w:p w:rsidR="00987133" w:rsidRPr="00987133" w:rsidRDefault="00987133" w:rsidP="00987133">
      <w:pPr>
        <w:spacing w:before="100" w:beforeAutospacing="1" w:after="100" w:afterAutospacing="1"/>
        <w:outlineLvl w:val="2"/>
        <w:divId w:val="940334166"/>
        <w:rPr>
          <w:rFonts w:ascii="Times New Roman" w:eastAsia="Times New Roman" w:hAnsi="Times New Roman" w:cs="Times New Roman"/>
          <w:b/>
          <w:bCs/>
          <w:color w:val="1F497D" w:themeColor="text2"/>
          <w:sz w:val="27"/>
          <w:szCs w:val="27"/>
        </w:rPr>
      </w:pPr>
      <w:r w:rsidRPr="00987133">
        <w:rPr>
          <w:rFonts w:ascii="Times New Roman" w:eastAsia="Times New Roman" w:hAnsi="Times New Roman" w:cs="Times New Roman"/>
          <w:b/>
          <w:bCs/>
          <w:color w:val="1F497D" w:themeColor="text2"/>
          <w:sz w:val="27"/>
          <w:szCs w:val="27"/>
        </w:rPr>
        <w:t>1.2. Motor and Steering Calibration</w:t>
      </w:r>
    </w:p>
    <w:p w:rsidR="00987133" w:rsidRPr="00987133" w:rsidRDefault="00987133" w:rsidP="00987133">
      <w:p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Objective</w:t>
      </w:r>
      <w:r w:rsidRPr="00987133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: Ensure that the motors and steering system are functioning correctly and responding to commands as expected.</w:t>
      </w:r>
    </w:p>
    <w:p w:rsidR="00987133" w:rsidRPr="00987133" w:rsidRDefault="00987133" w:rsidP="00987133">
      <w:p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Procedure</w:t>
      </w:r>
      <w:r w:rsidRPr="00987133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:</w:t>
      </w:r>
    </w:p>
    <w:p w:rsidR="00987133" w:rsidRPr="00987133" w:rsidRDefault="00987133" w:rsidP="00987133">
      <w:pPr>
        <w:numPr>
          <w:ilvl w:val="0"/>
          <w:numId w:val="2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Motor Test</w:t>
      </w:r>
      <w:r w:rsidRPr="00987133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:</w:t>
      </w:r>
    </w:p>
    <w:p w:rsidR="00987133" w:rsidRPr="00987133" w:rsidRDefault="00987133" w:rsidP="00987133">
      <w:pPr>
        <w:numPr>
          <w:ilvl w:val="1"/>
          <w:numId w:val="2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Run the vehicle forward and backward in a straight line.</w:t>
      </w:r>
    </w:p>
    <w:p w:rsidR="00987133" w:rsidRPr="00987133" w:rsidRDefault="00987133" w:rsidP="00987133">
      <w:pPr>
        <w:numPr>
          <w:ilvl w:val="1"/>
          <w:numId w:val="2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Check for smooth operation and consistent speed.</w:t>
      </w:r>
    </w:p>
    <w:p w:rsidR="00987133" w:rsidRPr="00987133" w:rsidRDefault="00987133" w:rsidP="00987133">
      <w:pPr>
        <w:numPr>
          <w:ilvl w:val="1"/>
          <w:numId w:val="2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Adjust motor driver settings in code if necessary.</w:t>
      </w:r>
    </w:p>
    <w:p w:rsidR="00987133" w:rsidRPr="00987133" w:rsidRDefault="00987133" w:rsidP="00987133">
      <w:pPr>
        <w:numPr>
          <w:ilvl w:val="0"/>
          <w:numId w:val="2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Steering Test</w:t>
      </w:r>
      <w:r w:rsidRPr="00987133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:</w:t>
      </w:r>
    </w:p>
    <w:p w:rsidR="00987133" w:rsidRPr="00987133" w:rsidRDefault="00987133" w:rsidP="00987133">
      <w:pPr>
        <w:numPr>
          <w:ilvl w:val="1"/>
          <w:numId w:val="2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Test left and right turns to ensure the steering servo responds correctly.</w:t>
      </w:r>
    </w:p>
    <w:p w:rsidR="00987133" w:rsidRPr="00987133" w:rsidRDefault="00987133" w:rsidP="00987133">
      <w:pPr>
        <w:numPr>
          <w:ilvl w:val="1"/>
          <w:numId w:val="2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Verify the vehicle makes sharp and controlled turns.</w:t>
      </w:r>
    </w:p>
    <w:p w:rsidR="00987133" w:rsidRPr="00987133" w:rsidRDefault="00987133" w:rsidP="00987133">
      <w:pPr>
        <w:numPr>
          <w:ilvl w:val="1"/>
          <w:numId w:val="2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Fine-tune steering angles in code to improve accuracy.</w:t>
      </w:r>
    </w:p>
    <w:p w:rsidR="00987133" w:rsidRPr="00987133" w:rsidRDefault="00987133" w:rsidP="00987133">
      <w:p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7133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Expected Outcome</w:t>
      </w:r>
      <w:r w:rsidRPr="00987133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: Motors and steering should operate smoothly, with accurate control over movement and direction</w:t>
      </w:r>
      <w:r w:rsidRPr="0098713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87133" w:rsidRPr="00987133" w:rsidRDefault="00987133" w:rsidP="00987133">
      <w:pPr>
        <w:spacing w:before="100" w:beforeAutospacing="1" w:after="100" w:afterAutospacing="1"/>
        <w:outlineLvl w:val="2"/>
        <w:divId w:val="940334166"/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</w:rPr>
      </w:pPr>
      <w:r w:rsidRPr="00987133"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</w:rPr>
        <w:t>1.3. Autonomous Driving Tests</w:t>
      </w:r>
    </w:p>
    <w:p w:rsidR="00987133" w:rsidRPr="00987133" w:rsidRDefault="00987133" w:rsidP="00987133">
      <w:p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Objective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 Verify that the vehicle can complete the autonomous driving challenges.</w:t>
      </w:r>
    </w:p>
    <w:p w:rsidR="00987133" w:rsidRPr="00987133" w:rsidRDefault="00987133" w:rsidP="00987133">
      <w:p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Procedure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</w:t>
      </w:r>
    </w:p>
    <w:p w:rsidR="00987133" w:rsidRPr="00987133" w:rsidRDefault="00987133" w:rsidP="00987133">
      <w:pPr>
        <w:numPr>
          <w:ilvl w:val="0"/>
          <w:numId w:val="3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Time Attack Race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</w:t>
      </w:r>
    </w:p>
    <w:p w:rsidR="00987133" w:rsidRPr="00987133" w:rsidRDefault="00987133" w:rsidP="00987133">
      <w:pPr>
        <w:numPr>
          <w:ilvl w:val="1"/>
          <w:numId w:val="3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Place the vehicle on a track and run it autonomously.</w:t>
      </w:r>
    </w:p>
    <w:p w:rsidR="00987133" w:rsidRPr="00987133" w:rsidRDefault="00987133" w:rsidP="00987133">
      <w:pPr>
        <w:numPr>
          <w:ilvl w:val="1"/>
          <w:numId w:val="3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Record lap times and compare with expected performance.</w:t>
      </w:r>
    </w:p>
    <w:p w:rsidR="00987133" w:rsidRPr="00987133" w:rsidRDefault="00987133" w:rsidP="00987133">
      <w:pPr>
        <w:numPr>
          <w:ilvl w:val="1"/>
          <w:numId w:val="3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Adjust driving algorithms if the vehicle is not meeting performance goals.</w:t>
      </w:r>
    </w:p>
    <w:p w:rsidR="00987133" w:rsidRPr="00987133" w:rsidRDefault="00987133" w:rsidP="00987133">
      <w:pPr>
        <w:numPr>
          <w:ilvl w:val="0"/>
          <w:numId w:val="3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Obstacle Challenge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</w:t>
      </w:r>
    </w:p>
    <w:p w:rsidR="00987133" w:rsidRPr="00987133" w:rsidRDefault="00987133" w:rsidP="00987133">
      <w:pPr>
        <w:numPr>
          <w:ilvl w:val="1"/>
          <w:numId w:val="3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Introduce random obstacles on the track.</w:t>
      </w:r>
    </w:p>
    <w:p w:rsidR="00987133" w:rsidRPr="00987133" w:rsidRDefault="00987133" w:rsidP="00987133">
      <w:pPr>
        <w:numPr>
          <w:ilvl w:val="1"/>
          <w:numId w:val="3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Observe how the vehicle detects and avoids obstacles.</w:t>
      </w:r>
    </w:p>
    <w:p w:rsidR="00987133" w:rsidRPr="00987133" w:rsidRDefault="00987133" w:rsidP="00987133">
      <w:pPr>
        <w:numPr>
          <w:ilvl w:val="1"/>
          <w:numId w:val="3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Refine obstacle avoidance algorithms if necessary.</w:t>
      </w:r>
    </w:p>
    <w:p w:rsidR="00987133" w:rsidRPr="00987133" w:rsidRDefault="00987133" w:rsidP="00987133">
      <w:pPr>
        <w:numPr>
          <w:ilvl w:val="0"/>
          <w:numId w:val="3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Traffic Sign Challenge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</w:t>
      </w:r>
    </w:p>
    <w:p w:rsidR="00987133" w:rsidRPr="00987133" w:rsidRDefault="00987133" w:rsidP="00987133">
      <w:pPr>
        <w:numPr>
          <w:ilvl w:val="1"/>
          <w:numId w:val="3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Place green and red traffic signs on the track.</w:t>
      </w:r>
    </w:p>
    <w:p w:rsidR="00987133" w:rsidRPr="00987133" w:rsidRDefault="00987133" w:rsidP="00987133">
      <w:pPr>
        <w:numPr>
          <w:ilvl w:val="1"/>
          <w:numId w:val="3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Test the vehicle’s ability to follow green signs and respond to red signs.</w:t>
      </w:r>
    </w:p>
    <w:p w:rsidR="00987133" w:rsidRPr="00987133" w:rsidRDefault="00987133" w:rsidP="00987133">
      <w:pPr>
        <w:numPr>
          <w:ilvl w:val="1"/>
          <w:numId w:val="3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Verify correct lane changes and direction reversals.</w:t>
      </w:r>
    </w:p>
    <w:p w:rsidR="00987133" w:rsidRPr="00987133" w:rsidRDefault="00987133" w:rsidP="00987133">
      <w:p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proofErr w:type="gramStart"/>
      <w:r w:rsidRPr="0098713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Expected Outcome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 The vehicle should complete all challenges autonomously with accurate performance.</w:t>
      </w:r>
      <w:proofErr w:type="gramEnd"/>
    </w:p>
    <w:p w:rsidR="00987133" w:rsidRPr="00987133" w:rsidRDefault="00987133" w:rsidP="00987133">
      <w:pPr>
        <w:spacing w:before="100" w:beforeAutospacing="1" w:after="100" w:afterAutospacing="1"/>
        <w:outlineLvl w:val="2"/>
        <w:divId w:val="940334166"/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</w:rPr>
      </w:pPr>
      <w:r w:rsidRPr="00987133"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</w:rPr>
        <w:t>2. Test Results</w:t>
      </w:r>
    </w:p>
    <w:p w:rsidR="00987133" w:rsidRPr="00987133" w:rsidRDefault="00987133" w:rsidP="00987133">
      <w:pPr>
        <w:spacing w:before="100" w:beforeAutospacing="1" w:after="100" w:afterAutospacing="1"/>
        <w:outlineLvl w:val="3"/>
        <w:divId w:val="940334166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2.1. Sensor Calibration Results</w:t>
      </w:r>
    </w:p>
    <w:p w:rsidR="00987133" w:rsidRPr="00987133" w:rsidRDefault="00987133" w:rsidP="00987133">
      <w:pPr>
        <w:numPr>
          <w:ilvl w:val="0"/>
          <w:numId w:val="4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Ultrasonic Sensor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</w:t>
      </w:r>
    </w:p>
    <w:p w:rsidR="00987133" w:rsidRPr="00987133" w:rsidRDefault="00987133" w:rsidP="00987133">
      <w:pPr>
        <w:numPr>
          <w:ilvl w:val="1"/>
          <w:numId w:val="4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Test Result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 Accurate within ±2 cm.</w:t>
      </w:r>
    </w:p>
    <w:p w:rsidR="00987133" w:rsidRPr="00987133" w:rsidRDefault="00987133" w:rsidP="00987133">
      <w:pPr>
        <w:numPr>
          <w:ilvl w:val="1"/>
          <w:numId w:val="4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Adjustments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 Calibration settings adjusted for optimal performance.</w:t>
      </w:r>
    </w:p>
    <w:p w:rsidR="00987133" w:rsidRPr="00987133" w:rsidRDefault="00987133" w:rsidP="00987133">
      <w:pPr>
        <w:numPr>
          <w:ilvl w:val="0"/>
          <w:numId w:val="4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Color Sensor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</w:t>
      </w:r>
    </w:p>
    <w:p w:rsidR="00987133" w:rsidRPr="00987133" w:rsidRDefault="00987133" w:rsidP="00987133">
      <w:pPr>
        <w:numPr>
          <w:ilvl w:val="1"/>
          <w:numId w:val="4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Test Result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 Correctly identified red and green samples.</w:t>
      </w:r>
    </w:p>
    <w:p w:rsidR="00987133" w:rsidRPr="00987133" w:rsidRDefault="00987133" w:rsidP="00987133">
      <w:pPr>
        <w:numPr>
          <w:ilvl w:val="1"/>
          <w:numId w:val="4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Adjustments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 Sensitivity settings fine-tuned for different lighting conditions.</w:t>
      </w:r>
    </w:p>
    <w:p w:rsidR="00987133" w:rsidRPr="00987133" w:rsidRDefault="00987133" w:rsidP="00987133">
      <w:pPr>
        <w:numPr>
          <w:ilvl w:val="0"/>
          <w:numId w:val="4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IR Sensors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</w:t>
      </w:r>
    </w:p>
    <w:p w:rsidR="00987133" w:rsidRPr="00987133" w:rsidRDefault="00987133" w:rsidP="00987133">
      <w:pPr>
        <w:numPr>
          <w:ilvl w:val="1"/>
          <w:numId w:val="4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Test Result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 Successfully followed track lines with minimal deviation.</w:t>
      </w:r>
    </w:p>
    <w:p w:rsidR="00987133" w:rsidRPr="00987133" w:rsidRDefault="00987133" w:rsidP="00987133">
      <w:pPr>
        <w:numPr>
          <w:ilvl w:val="1"/>
          <w:numId w:val="4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Adjustments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 Thresholds adjusted for better line detection.</w:t>
      </w:r>
    </w:p>
    <w:p w:rsidR="00987133" w:rsidRPr="00987133" w:rsidRDefault="00987133" w:rsidP="00987133">
      <w:pPr>
        <w:numPr>
          <w:ilvl w:val="0"/>
          <w:numId w:val="4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IMU Sensor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</w:t>
      </w:r>
    </w:p>
    <w:p w:rsidR="00987133" w:rsidRPr="00987133" w:rsidRDefault="00987133" w:rsidP="00987133">
      <w:pPr>
        <w:numPr>
          <w:ilvl w:val="1"/>
          <w:numId w:val="4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Test Result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 Orientation and acceleration data were consistent with expected values.</w:t>
      </w:r>
    </w:p>
    <w:p w:rsidR="00987133" w:rsidRPr="00987133" w:rsidRDefault="00987133" w:rsidP="00987133">
      <w:pPr>
        <w:numPr>
          <w:ilvl w:val="1"/>
          <w:numId w:val="4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Adjustments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 Calibration adjusted for accurate readings.</w:t>
      </w:r>
    </w:p>
    <w:p w:rsidR="00987133" w:rsidRPr="00987133" w:rsidRDefault="00987133" w:rsidP="00987133">
      <w:pPr>
        <w:spacing w:before="100" w:beforeAutospacing="1" w:after="100" w:afterAutospacing="1"/>
        <w:outlineLvl w:val="3"/>
        <w:divId w:val="940334166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2.2. Motor and Steering Results</w:t>
      </w:r>
    </w:p>
    <w:p w:rsidR="00987133" w:rsidRPr="00987133" w:rsidRDefault="00987133" w:rsidP="00987133">
      <w:pPr>
        <w:numPr>
          <w:ilvl w:val="0"/>
          <w:numId w:val="5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Motors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</w:t>
      </w:r>
    </w:p>
    <w:p w:rsidR="00987133" w:rsidRPr="00987133" w:rsidRDefault="00987133" w:rsidP="00987133">
      <w:pPr>
        <w:numPr>
          <w:ilvl w:val="1"/>
          <w:numId w:val="5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Test Result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 Smooth operation with consistent speed.</w:t>
      </w:r>
    </w:p>
    <w:p w:rsidR="00987133" w:rsidRPr="00987133" w:rsidRDefault="00987133" w:rsidP="00987133">
      <w:pPr>
        <w:numPr>
          <w:ilvl w:val="1"/>
          <w:numId w:val="5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Adjustments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 Motor driver settings optimized for performance.</w:t>
      </w:r>
    </w:p>
    <w:p w:rsidR="00987133" w:rsidRPr="00987133" w:rsidRDefault="00987133" w:rsidP="00987133">
      <w:pPr>
        <w:numPr>
          <w:ilvl w:val="0"/>
          <w:numId w:val="5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Steering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</w:t>
      </w:r>
    </w:p>
    <w:p w:rsidR="00987133" w:rsidRPr="00987133" w:rsidRDefault="00987133" w:rsidP="00987133">
      <w:pPr>
        <w:numPr>
          <w:ilvl w:val="1"/>
          <w:numId w:val="5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Test Result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 Accurate turns with minimal overshoot.</w:t>
      </w:r>
    </w:p>
    <w:p w:rsidR="00987133" w:rsidRPr="00987133" w:rsidRDefault="00987133" w:rsidP="00987133">
      <w:pPr>
        <w:numPr>
          <w:ilvl w:val="1"/>
          <w:numId w:val="5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Adjustments</w:t>
      </w:r>
      <w:r w:rsidRPr="00987133">
        <w:rPr>
          <w:rFonts w:ascii="Times New Roman" w:eastAsia="Times New Roman" w:hAnsi="Times New Roman" w:cs="Times New Roman"/>
          <w:color w:val="7030A0"/>
          <w:sz w:val="24"/>
          <w:szCs w:val="24"/>
        </w:rPr>
        <w:t>: Steering angles fine-tuned for better control.</w:t>
      </w:r>
    </w:p>
    <w:p w:rsidR="00987133" w:rsidRPr="00987133" w:rsidRDefault="00987133" w:rsidP="00987133">
      <w:pPr>
        <w:spacing w:before="100" w:beforeAutospacing="1" w:after="100" w:afterAutospacing="1"/>
        <w:outlineLvl w:val="3"/>
        <w:divId w:val="940334166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4"/>
          <w:szCs w:val="24"/>
        </w:rPr>
        <w:t>2.3. Autonomous Driving Results</w:t>
      </w:r>
    </w:p>
    <w:p w:rsidR="00987133" w:rsidRPr="00987133" w:rsidRDefault="00987133" w:rsidP="00987133">
      <w:pPr>
        <w:numPr>
          <w:ilvl w:val="0"/>
          <w:numId w:val="6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4"/>
          <w:szCs w:val="24"/>
        </w:rPr>
        <w:t>Time Attack Race</w:t>
      </w:r>
      <w:r w:rsidRPr="00987133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:</w:t>
      </w:r>
    </w:p>
    <w:p w:rsidR="00987133" w:rsidRPr="00987133" w:rsidRDefault="00987133" w:rsidP="00987133">
      <w:pPr>
        <w:numPr>
          <w:ilvl w:val="1"/>
          <w:numId w:val="6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i/>
          <w:iCs/>
          <w:color w:val="808080" w:themeColor="background1" w:themeShade="80"/>
          <w:sz w:val="24"/>
          <w:szCs w:val="24"/>
        </w:rPr>
        <w:t>Lap Times</w:t>
      </w:r>
      <w:r w:rsidRPr="00987133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: Achieved a lap time of X seconds.</w:t>
      </w:r>
    </w:p>
    <w:p w:rsidR="00987133" w:rsidRPr="00987133" w:rsidRDefault="00987133" w:rsidP="00987133">
      <w:pPr>
        <w:numPr>
          <w:ilvl w:val="1"/>
          <w:numId w:val="6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i/>
          <w:iCs/>
          <w:color w:val="808080" w:themeColor="background1" w:themeShade="80"/>
          <w:sz w:val="24"/>
          <w:szCs w:val="24"/>
        </w:rPr>
        <w:t>Adjustments</w:t>
      </w:r>
      <w:r w:rsidRPr="00987133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: Driving algorithms refined for better performance.</w:t>
      </w:r>
    </w:p>
    <w:p w:rsidR="00987133" w:rsidRPr="00987133" w:rsidRDefault="00987133" w:rsidP="00987133">
      <w:pPr>
        <w:numPr>
          <w:ilvl w:val="0"/>
          <w:numId w:val="6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4"/>
          <w:szCs w:val="24"/>
        </w:rPr>
        <w:t>Obstacle Challenge</w:t>
      </w:r>
      <w:r w:rsidRPr="00987133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:</w:t>
      </w:r>
    </w:p>
    <w:p w:rsidR="00987133" w:rsidRPr="00987133" w:rsidRDefault="00987133" w:rsidP="00987133">
      <w:pPr>
        <w:numPr>
          <w:ilvl w:val="1"/>
          <w:numId w:val="6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i/>
          <w:iCs/>
          <w:color w:val="808080" w:themeColor="background1" w:themeShade="80"/>
          <w:sz w:val="24"/>
          <w:szCs w:val="24"/>
        </w:rPr>
        <w:t>Result</w:t>
      </w:r>
      <w:r w:rsidRPr="00987133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: Successfully avoided all obstacles.</w:t>
      </w:r>
    </w:p>
    <w:p w:rsidR="00987133" w:rsidRPr="00987133" w:rsidRDefault="00987133" w:rsidP="00987133">
      <w:pPr>
        <w:numPr>
          <w:ilvl w:val="1"/>
          <w:numId w:val="6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i/>
          <w:iCs/>
          <w:color w:val="808080" w:themeColor="background1" w:themeShade="80"/>
          <w:sz w:val="24"/>
          <w:szCs w:val="24"/>
        </w:rPr>
        <w:t>Adjustments</w:t>
      </w:r>
      <w:r w:rsidRPr="00987133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: Improved obstacle avoidance algorithms.</w:t>
      </w:r>
    </w:p>
    <w:p w:rsidR="00987133" w:rsidRPr="00987133" w:rsidRDefault="00987133" w:rsidP="00987133">
      <w:pPr>
        <w:numPr>
          <w:ilvl w:val="0"/>
          <w:numId w:val="6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4"/>
          <w:szCs w:val="24"/>
        </w:rPr>
        <w:t>Traffic Sign Challenge</w:t>
      </w:r>
      <w:r w:rsidRPr="00987133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:</w:t>
      </w:r>
    </w:p>
    <w:p w:rsidR="00987133" w:rsidRPr="00987133" w:rsidRDefault="00987133" w:rsidP="00987133">
      <w:pPr>
        <w:numPr>
          <w:ilvl w:val="1"/>
          <w:numId w:val="6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i/>
          <w:iCs/>
          <w:color w:val="808080" w:themeColor="background1" w:themeShade="80"/>
          <w:sz w:val="24"/>
          <w:szCs w:val="24"/>
        </w:rPr>
        <w:t>Result</w:t>
      </w:r>
      <w:r w:rsidRPr="00987133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: Correctly followed green signs and responded to red signs.</w:t>
      </w:r>
    </w:p>
    <w:p w:rsidR="00987133" w:rsidRPr="00987133" w:rsidRDefault="00987133" w:rsidP="00987133">
      <w:pPr>
        <w:numPr>
          <w:ilvl w:val="1"/>
          <w:numId w:val="6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i/>
          <w:iCs/>
          <w:color w:val="808080" w:themeColor="background1" w:themeShade="80"/>
          <w:sz w:val="24"/>
          <w:szCs w:val="24"/>
        </w:rPr>
        <w:t>Adjustments</w:t>
      </w:r>
      <w:r w:rsidRPr="00987133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: Improved lane-following and direction change algorithms.</w:t>
      </w:r>
    </w:p>
    <w:p w:rsidR="00987133" w:rsidRPr="00987133" w:rsidRDefault="00987133" w:rsidP="00987133">
      <w:pPr>
        <w:spacing w:before="100" w:beforeAutospacing="1" w:after="100" w:afterAutospacing="1"/>
        <w:outlineLvl w:val="2"/>
        <w:divId w:val="940334166"/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7"/>
          <w:szCs w:val="27"/>
        </w:rPr>
      </w:pPr>
      <w:r w:rsidRPr="00987133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7"/>
          <w:szCs w:val="27"/>
        </w:rPr>
        <w:t>3. Issues and Resolutions</w:t>
      </w:r>
    </w:p>
    <w:p w:rsidR="00987133" w:rsidRPr="00987133" w:rsidRDefault="00987133" w:rsidP="00987133">
      <w:pPr>
        <w:spacing w:before="100" w:beforeAutospacing="1" w:after="100" w:afterAutospacing="1"/>
        <w:outlineLvl w:val="3"/>
        <w:divId w:val="940334166"/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</w:rPr>
        <w:t>3.1. Sensor Issues</w:t>
      </w:r>
    </w:p>
    <w:p w:rsidR="00987133" w:rsidRPr="00987133" w:rsidRDefault="00987133" w:rsidP="00987133">
      <w:pPr>
        <w:numPr>
          <w:ilvl w:val="0"/>
          <w:numId w:val="7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</w:rPr>
        <w:t>Issue</w:t>
      </w:r>
      <w:r w:rsidRPr="0098713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: Inconsistent readings from the ultrasonic sensor.</w:t>
      </w:r>
    </w:p>
    <w:p w:rsidR="00987133" w:rsidRPr="00987133" w:rsidRDefault="00987133" w:rsidP="00987133">
      <w:pPr>
        <w:numPr>
          <w:ilvl w:val="1"/>
          <w:numId w:val="7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i/>
          <w:iCs/>
          <w:color w:val="E36C0A" w:themeColor="accent6" w:themeShade="BF"/>
          <w:sz w:val="24"/>
          <w:szCs w:val="24"/>
        </w:rPr>
        <w:t>Resolution</w:t>
      </w:r>
      <w:r w:rsidRPr="0098713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: Adjusted calibration and added delay between readings.</w:t>
      </w:r>
    </w:p>
    <w:p w:rsidR="00987133" w:rsidRPr="00987133" w:rsidRDefault="00987133" w:rsidP="00987133">
      <w:pPr>
        <w:numPr>
          <w:ilvl w:val="0"/>
          <w:numId w:val="7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</w:rPr>
        <w:t>Issue</w:t>
      </w:r>
      <w:r w:rsidRPr="0098713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: Color sensor misidentifying traffic signs in varying light conditions.</w:t>
      </w:r>
    </w:p>
    <w:p w:rsidR="00987133" w:rsidRPr="00987133" w:rsidRDefault="00987133" w:rsidP="00987133">
      <w:pPr>
        <w:numPr>
          <w:ilvl w:val="1"/>
          <w:numId w:val="7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i/>
          <w:iCs/>
          <w:color w:val="E36C0A" w:themeColor="accent6" w:themeShade="BF"/>
          <w:sz w:val="24"/>
          <w:szCs w:val="24"/>
        </w:rPr>
        <w:t>Resolution</w:t>
      </w:r>
      <w:r w:rsidRPr="0098713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: Implemented dynamic </w:t>
      </w:r>
      <w:proofErr w:type="spellStart"/>
      <w:r w:rsidRPr="0098713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thresholding</w:t>
      </w:r>
      <w:proofErr w:type="spellEnd"/>
      <w:r w:rsidRPr="0098713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and calibration routine.</w:t>
      </w:r>
    </w:p>
    <w:p w:rsidR="00987133" w:rsidRPr="00987133" w:rsidRDefault="00987133" w:rsidP="00987133">
      <w:pPr>
        <w:spacing w:before="100" w:beforeAutospacing="1" w:after="100" w:afterAutospacing="1"/>
        <w:outlineLvl w:val="3"/>
        <w:divId w:val="940334166"/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</w:rPr>
        <w:t>3.2. Motor Issues</w:t>
      </w:r>
    </w:p>
    <w:p w:rsidR="00987133" w:rsidRPr="00987133" w:rsidRDefault="00987133" w:rsidP="00987133">
      <w:pPr>
        <w:numPr>
          <w:ilvl w:val="0"/>
          <w:numId w:val="8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</w:rPr>
        <w:t>Issue</w:t>
      </w:r>
      <w:r w:rsidRPr="0098713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: Power fluctuations affecting motor performance.</w:t>
      </w:r>
    </w:p>
    <w:p w:rsidR="00987133" w:rsidRPr="00987133" w:rsidRDefault="00987133" w:rsidP="00987133">
      <w:pPr>
        <w:numPr>
          <w:ilvl w:val="1"/>
          <w:numId w:val="8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i/>
          <w:iCs/>
          <w:color w:val="E36C0A" w:themeColor="accent6" w:themeShade="BF"/>
          <w:sz w:val="24"/>
          <w:szCs w:val="24"/>
        </w:rPr>
        <w:t>Resolution</w:t>
      </w:r>
      <w:r w:rsidRPr="0098713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: Added a capacitor and used a voltage regulator.</w:t>
      </w:r>
    </w:p>
    <w:p w:rsidR="00987133" w:rsidRPr="00987133" w:rsidRDefault="00987133" w:rsidP="00987133">
      <w:pPr>
        <w:spacing w:before="100" w:beforeAutospacing="1" w:after="100" w:afterAutospacing="1"/>
        <w:outlineLvl w:val="3"/>
        <w:divId w:val="940334166"/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</w:rPr>
        <w:t>3.3. Steering Issues</w:t>
      </w:r>
    </w:p>
    <w:p w:rsidR="00987133" w:rsidRPr="00987133" w:rsidRDefault="00987133" w:rsidP="00987133">
      <w:pPr>
        <w:numPr>
          <w:ilvl w:val="0"/>
          <w:numId w:val="9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</w:rPr>
        <w:t>Issue</w:t>
      </w:r>
      <w:r w:rsidRPr="0098713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: Over-steering during sharp turns.</w:t>
      </w:r>
    </w:p>
    <w:p w:rsidR="00987133" w:rsidRPr="00987133" w:rsidRDefault="00987133" w:rsidP="00987133">
      <w:pPr>
        <w:numPr>
          <w:ilvl w:val="1"/>
          <w:numId w:val="9"/>
        </w:numPr>
        <w:spacing w:before="100" w:beforeAutospacing="1" w:after="100" w:afterAutospacing="1"/>
        <w:divId w:val="940334166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987133">
        <w:rPr>
          <w:rFonts w:ascii="Times New Roman" w:eastAsia="Times New Roman" w:hAnsi="Times New Roman" w:cs="Times New Roman"/>
          <w:i/>
          <w:iCs/>
          <w:color w:val="E36C0A" w:themeColor="accent6" w:themeShade="BF"/>
          <w:sz w:val="24"/>
          <w:szCs w:val="24"/>
        </w:rPr>
        <w:t>Resolution</w:t>
      </w:r>
      <w:r w:rsidRPr="0098713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: Implemented proportional control algorithm for smoother turns.</w:t>
      </w:r>
    </w:p>
    <w:p w:rsidR="0046337D" w:rsidRPr="00987133" w:rsidRDefault="0046337D" w:rsidP="00987133">
      <w:pPr>
        <w:pStyle w:val="PadderBetweenControlandBody"/>
        <w:rPr>
          <w:color w:val="E36C0A" w:themeColor="accent6" w:themeShade="BF"/>
        </w:rPr>
      </w:pPr>
    </w:p>
    <w:sectPr w:rsidR="0046337D" w:rsidRPr="00987133" w:rsidSect="0046337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241AF"/>
    <w:multiLevelType w:val="multilevel"/>
    <w:tmpl w:val="24AC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64DDE"/>
    <w:multiLevelType w:val="multilevel"/>
    <w:tmpl w:val="1DB8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4373E0"/>
    <w:multiLevelType w:val="multilevel"/>
    <w:tmpl w:val="2E64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7265B"/>
    <w:multiLevelType w:val="multilevel"/>
    <w:tmpl w:val="6F20A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0D0ABF"/>
    <w:multiLevelType w:val="multilevel"/>
    <w:tmpl w:val="0812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67180E"/>
    <w:multiLevelType w:val="multilevel"/>
    <w:tmpl w:val="17A0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B514E8"/>
    <w:multiLevelType w:val="multilevel"/>
    <w:tmpl w:val="6F2E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E63525"/>
    <w:multiLevelType w:val="multilevel"/>
    <w:tmpl w:val="32F8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CD63CF"/>
    <w:multiLevelType w:val="multilevel"/>
    <w:tmpl w:val="7A46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987133"/>
    <w:rsid w:val="0046337D"/>
    <w:rsid w:val="0094015C"/>
    <w:rsid w:val="00987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46337D"/>
  </w:style>
  <w:style w:type="paragraph" w:styleId="Heading1">
    <w:name w:val="heading 1"/>
    <w:basedOn w:val="Normal"/>
    <w:next w:val="Normal"/>
    <w:uiPriority w:val="5"/>
    <w:qFormat/>
    <w:rsid w:val="0046337D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4633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46337D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6337D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46337D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46337D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6337D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46337D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46337D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46337D"/>
    <w:rPr>
      <w:color w:val="808080"/>
    </w:rPr>
  </w:style>
  <w:style w:type="paragraph" w:customStyle="1" w:styleId="Account">
    <w:name w:val="Account"/>
    <w:semiHidden/>
    <w:rsid w:val="0046337D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46337D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46337D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46337D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sid w:val="0046337D"/>
    <w:rPr>
      <w:i/>
      <w:iCs/>
    </w:rPr>
  </w:style>
  <w:style w:type="character" w:styleId="Strong">
    <w:name w:val="Strong"/>
    <w:basedOn w:val="DefaultParagraphFont"/>
    <w:uiPriority w:val="22"/>
    <w:qFormat/>
    <w:rsid w:val="0046337D"/>
    <w:rPr>
      <w:b/>
      <w:bCs/>
    </w:rPr>
  </w:style>
  <w:style w:type="paragraph" w:customStyle="1" w:styleId="underline">
    <w:name w:val="underline"/>
    <w:semiHidden/>
    <w:rsid w:val="0046337D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46337D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98713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3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87133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7133"/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7133"/>
    <w:rPr>
      <w:rFonts w:asciiTheme="majorHAnsi" w:eastAsiaTheme="majorEastAsia" w:hAnsiTheme="majorHAnsi" w:cstheme="majorBidi"/>
      <w:color w:val="17365D" w:themeColor="text2" w:themeShade="BF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2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76A43"/>
    <w:rsid w:val="00676A43"/>
    <w:rsid w:val="00870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6A4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Test Reports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0866C0BA-AC01-4A08-AF4E-B6446A768064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5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2024-09-10T09:43:00Z</dcterms:created>
  <dcterms:modified xsi:type="dcterms:W3CDTF">2024-09-10T09:48:00Z</dcterms:modified>
</cp:coreProperties>
</file>